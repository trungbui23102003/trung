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-195580</wp:posOffset>
                </wp:positionV>
                <wp:extent cx="2195830" cy="10979785"/>
                <wp:effectExtent l="0" t="0" r="13970" b="1206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109797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-15.4pt;height:864.55pt;width:172.9pt;z-index:251660288;v-text-anchor:middle;mso-width-relative:page;mso-height-relative:page;" fillcolor="#000000 [3213]" filled="t" stroked="f" coordsize="21600,21600" o:gfxdata="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RZMjo1gAAAAkBAAAPAAAAAAAAAAEAIAAAACIAAABkcnMv&#10;ZG93bnJldi54bWxQSwECFAAUAAAACACHTuJAluNaVcwBAACGAwAADgAAAAAAAAABACAAAAAlAQAA&#10;ZHJzL2Uyb0RvYy54bWxQSwUGAAAAAAYABgBZAQAAYw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-251460</wp:posOffset>
                </wp:positionV>
                <wp:extent cx="17780" cy="11160125"/>
                <wp:effectExtent l="0" t="0" r="1270" b="31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5725" y="239395"/>
                          <a:ext cx="17780" cy="11160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209.75pt;margin-top:-19.8pt;height:878.75pt;width:1.4pt;z-index:-251657216;v-text-anchor:middle;mso-width-relative:page;mso-height-relative:page;" fillcolor="#000000 [3213]" filled="t" stroked="f" coordsize="21600,21600" o:gfxdata="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hJRancAAAADAEAAA8AAAAAAAAAAQAgAAAAIgAAAGRycy9kb3ducmV2Lnht&#10;bFBLAQIUABQAAAAIAIdO4kA5FQ4qZwIAAMEEAAAOAAAAAAAAAAEAIAAAACsBAABkcnMvZTJvRG9j&#10;LnhtbFBLBQYAAAAABgAGAFkBAAAE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146050</wp:posOffset>
            </wp:positionV>
            <wp:extent cx="1381125" cy="1842135"/>
            <wp:effectExtent l="42545" t="4445" r="49530" b="83820"/>
            <wp:wrapSquare wrapText="bothSides"/>
            <wp:docPr id="2" name="Picture 2" descr="BUIDUCTRUNG12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IDUCTRUNG12T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4213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4460"/>
        </w:tabs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145415</wp:posOffset>
                </wp:positionV>
                <wp:extent cx="1770380" cy="4851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8300" y="2850515"/>
                          <a:ext cx="177038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jc w:val="both"/>
                              <w:rPr>
                                <w:rFonts w:hint="default" w:ascii="Arial" w:hAnsi="Arial" w:eastAsia="Microsoft YaHei" w:cs="Arial"/>
                                <w:b/>
                                <w:color w:val="FFFFFF"/>
                                <w:kern w:val="24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FFFFFF"/>
                                <w:kern w:val="24"/>
                                <w:sz w:val="50"/>
                                <w:szCs w:val="50"/>
                                <w:lang w:val="en-US"/>
                              </w:rPr>
                              <w:t>Bùi Đức Trung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18.95pt;margin-top:11.45pt;height:38.2pt;width:139.4pt;z-index:251666432;mso-width-relative:page;mso-height-relative:page;" filled="f" stroked="f" coordsize="21600,21600" o:gfxdata="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1XcGdcAAAAIAQAADwAAAAAAAAABACAA&#10;AAAiAAAAZHJzL2Rvd25yZXYueG1sUEsBAhQAFAAAAAgAh07iQNdL6IHVAQAAkQMAAA4AAAAAAAAA&#10;AQAgAAAAJg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620" w:lineRule="exact"/>
                        <w:jc w:val="both"/>
                        <w:rPr>
                          <w:rFonts w:hint="default" w:ascii="Arial" w:hAnsi="Arial" w:eastAsia="Microsoft YaHei" w:cs="Arial"/>
                          <w:b/>
                          <w:color w:val="FFFFFF"/>
                          <w:kern w:val="24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FFFFFF"/>
                          <w:kern w:val="24"/>
                          <w:sz w:val="50"/>
                          <w:szCs w:val="50"/>
                          <w:lang w:val="en-US"/>
                        </w:rPr>
                        <w:t>Bùi Đức Trung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2860040</wp:posOffset>
                </wp:positionH>
                <wp:positionV relativeFrom="paragraph">
                  <wp:posOffset>66040</wp:posOffset>
                </wp:positionV>
                <wp:extent cx="1347470" cy="34290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2726" y="1085850"/>
                          <a:ext cx="2537382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Arial" w:hAnsi="Arial" w:cs="Aria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Học vấn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25.2pt;margin-top:5.2pt;height:27pt;width:106.1pt;z-index:251669504;mso-width-relative:page;mso-height-relative:page;" filled="f" stroked="f" coordsize="21600,21600" o:gfxdata="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Zh2wrWAAAACAEAAA8AAAAAAAAAAQAgAAAA&#10;IgAAAGRycy9kb3ducmV2LnhtbFBLAQIUABQAAAAIAIdO4kCZD6i11AEAAJEDAAAOAAAAAAAAAAEA&#10;IAAAACU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Arial" w:hAnsi="Arial" w:cs="Arial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/>
                          <w:sz w:val="30"/>
                          <w:szCs w:val="30"/>
                          <w:lang w:val="en-US"/>
                        </w:rPr>
                        <w:t>Học vấn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77470</wp:posOffset>
                </wp:positionV>
                <wp:extent cx="2160270" cy="360045"/>
                <wp:effectExtent l="0" t="0" r="11430" b="1905"/>
                <wp:wrapNone/>
                <wp:docPr id="32" name="组合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160270" cy="360045"/>
                          <a:chOff x="325" y="5528"/>
                          <a:chExt cx="3755" cy="709"/>
                        </a:xfrm>
                        <a:solidFill>
                          <a:schemeClr val="accent3"/>
                        </a:solidFill>
                      </wpg:grpSpPr>
                      <wps:wsp>
                        <wps:cNvPr id="33" name="等腰三角形 79"/>
                        <wps:cNvSpPr/>
                        <wps:spPr>
                          <a:xfrm rot="10800000">
                            <a:off x="3815" y="6036"/>
                            <a:ext cx="265" cy="201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34" name="五边形 78"/>
                        <wps:cNvSpPr/>
                        <wps:spPr>
                          <a:xfrm flipH="1">
                            <a:off x="325" y="5528"/>
                            <a:ext cx="3755" cy="533"/>
                          </a:xfrm>
                          <a:prstGeom prst="homePlate">
                            <a:avLst>
                              <a:gd name="adj" fmla="val 35062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280" w:firstLineChars="100"/>
                                <w:rPr>
                                  <w:rFonts w:ascii="Microsoft YaHei" w:hAnsi="Microsoft YaHei" w:eastAsia="Microsoft YaHe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1" o:spid="_x0000_s1026" o:spt="203" style="position:absolute;left:0pt;flip:x;margin-left:197.75pt;margin-top:6.1pt;height:28.35pt;width:170.1pt;z-index:-251641856;mso-width-relative:page;mso-height-relative:page;" coordorigin="325,5528" coordsize="3755,709" o:gfxdata="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xRaaVtgAAAAI&#10;AQAADwAAAAAAAAABACAAAAAiAAAAZHJzL2Rvd25yZXYueG1sUEsBAhQAFAAAAAgAh07iQKDjhivH&#10;AgAA3QYAAA4AAAAAAAAAAQAgAAAAJwEAAGRycy9lMm9Eb2MueG1sUEsFBgAAAAAGAAYAWQEAAGAG&#10;AAAAAA==&#10;">
                <o:lock v:ext="edit" aspectratio="f"/>
                <v:shape id="等腰三角形 79" o:spid="_x0000_s1026" o:spt="5" type="#_x0000_t5" style="position:absolute;left:3815;top:6036;height:201;width:265;rotation:11796480f;v-text-anchor:middle;" filled="t" stroked="f" coordsize="21600,21600" o:gfxdata="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iCYO5AAAA2wAA&#10;AA8AAAAAAAAAAQAgAAAAIgAAAGRycy9kb3ducmV2LnhtbFBLAQIUABQAAAAIAIdO4kAzLwWeOwAA&#10;ADkAAAAQAAAAAAAAAAEAIAAAAAgBAABkcnMvc2hhcGV4bWwueG1sUEsFBgAAAAAGAAYAWwEAALID&#10;AAAAAA==&#10;" adj="21600">
                  <v:fill on="t" focussize="0,0"/>
                  <v:stroke on="f" weight="1pt"/>
                  <v:imagedata o:title=""/>
                  <o:lock v:ext="edit" aspectratio="f"/>
                </v:shape>
                <v:shape id="五边形 78" o:spid="_x0000_s1026" o:spt="15" type="#_x0000_t15" style="position:absolute;left:325;top:5528;flip:x;height:533;width:3755;v-text-anchor:middle;" filled="t" stroked="f" coordsize="21600,21600" o:gfxdata="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w/DbvQAA&#10;ANsAAAAPAAAAAAAAAAEAIAAAACIAAABkcnMvZG93bnJldi54bWxQSwECFAAUAAAACACHTuJAMy8F&#10;njsAAAA5AAAAEAAAAAAAAAABACAAAAAMAQAAZHJzL3NoYXBleG1sLnhtbFBLBQYAAAAABgAGAFsB&#10;AAC2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280" w:firstLineChars="100"/>
                          <w:rPr>
                            <w:rFonts w:ascii="Microsoft YaHei" w:hAnsi="Microsoft YaHei" w:eastAsia="Microsoft YaHe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48260</wp:posOffset>
                </wp:positionV>
                <wp:extent cx="4500245" cy="728345"/>
                <wp:effectExtent l="12700" t="12700" r="20955" b="20955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728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Tốt nghiệp THPT vào năm 2021.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Đang là sinh viên năm nhất tại trường Đại học Hoa Sen.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Arial" w:hAnsi="Arial" w:eastAsia="Microsoft YaHei" w:cs="Arial"/>
                                <w:color w:val="000000" w:themeColor="text1"/>
                                <w:kern w:val="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3.15pt;margin-top:3.8pt;height:57.35pt;width:354.35pt;z-index:251676672;mso-width-relative:page;mso-height-relative:page;" fillcolor="#FFFFFF [3201]" filled="t" stroked="t" coordsize="21600,21600" o:gfxdata="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oPbGdgAAAAKAQAADwAA&#10;AAAAAAABACAAAAAiAAAAZHJzL2Rvd25yZXYueG1sUEsBAhQAFAAAAAgAh07iQBt35M1PAgAAoAQA&#10;AA4AAAAAAAAAAQAgAAAAJw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hint="default" w:ascii="Arial" w:hAnsi="Arial" w:eastAsia="Microsoft YaHei" w:cs="Arial"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Tốt nghiệp THPT vào năm 2021.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hint="default" w:ascii="Arial" w:hAnsi="Arial" w:eastAsia="Microsoft YaHei" w:cs="Arial"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Đang là sinh viên năm nhất tại trường Đại học Hoa Sen.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hint="default" w:ascii="Arial" w:hAnsi="Arial" w:eastAsia="Microsoft YaHei" w:cs="Arial"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hint="default" w:ascii="Arial" w:hAnsi="Arial" w:eastAsia="Microsoft YaHei" w:cs="Arial"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hint="default" w:ascii="Arial" w:hAnsi="Arial" w:eastAsia="Microsoft YaHei" w:cs="Arial"/>
                          <w:color w:val="000000" w:themeColor="text1"/>
                          <w:kern w:val="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99695</wp:posOffset>
                </wp:positionV>
                <wp:extent cx="1554480" cy="711200"/>
                <wp:effectExtent l="0" t="0" r="0" b="0"/>
                <wp:wrapNone/>
                <wp:docPr id="2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420" w:lineRule="exact"/>
                              <w:jc w:val="center"/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Nghề nghiệp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420" w:lineRule="exact"/>
                              <w:jc w:val="center"/>
                              <w:rPr>
                                <w:rFonts w:hint="default" w:ascii="Arial" w:hAnsi="Arial" w:eastAsia="Microsoft YaHei" w:cs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Sinh viên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9.8pt;margin-top:7.85pt;height:56pt;width:122.4pt;z-index:251667456;mso-width-relative:page;mso-height-relative:page;" filled="f" stroked="f" coordsize="21600,21600" o:gfxdata="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IDt+U1wAAAAkBAAAPAAAAAAAAAAEAIAAAACIAAABkcnMvZG93bnJldi54&#10;bWxQSwECFAAUAAAACACHTuJAO6MVsMIBAAB4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420" w:lineRule="exact"/>
                        <w:jc w:val="center"/>
                        <w:rPr>
                          <w:rFonts w:ascii="Arial" w:hAnsi="Arial" w:eastAsia="Microsoft YaHei" w:cs="Arial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Nghề nghiệp</w:t>
                      </w:r>
                      <w:r>
                        <w:rPr>
                          <w:rFonts w:ascii="Arial" w:hAnsi="Arial" w:eastAsia="Microsoft YaHei" w:cs="Arial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420" w:lineRule="exact"/>
                        <w:jc w:val="center"/>
                        <w:rPr>
                          <w:rFonts w:hint="default" w:ascii="Arial" w:hAnsi="Arial" w:eastAsia="Microsoft YaHei" w:cs="Arial"/>
                          <w:b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Sinh viên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85725</wp:posOffset>
                </wp:positionV>
                <wp:extent cx="1385570" cy="361950"/>
                <wp:effectExtent l="0" t="0" r="0" b="0"/>
                <wp:wrapNone/>
                <wp:docPr id="3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2726" y="1085850"/>
                          <a:ext cx="13855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Thông tin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50.25pt;margin-top:6.75pt;height:28.5pt;width:109.1pt;z-index:251673600;mso-width-relative:page;mso-height-relative:page;" filled="f" stroked="f" coordsize="21600,21600" o:gfxdata="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HWJae1QAAAAkBAAAPAAAAAAAAAAEAIAAAACIA&#10;AABkcnMvZG93bnJldi54bWxQSwECFAAUAAAACACHTuJAz2UKttMBAACRAwAADgAAAAAAAAABACAA&#10;AAAk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76200</wp:posOffset>
                </wp:positionV>
                <wp:extent cx="2051685" cy="467995"/>
                <wp:effectExtent l="0" t="0" r="5715" b="8255"/>
                <wp:wrapNone/>
                <wp:docPr id="7" name="组合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467995"/>
                          <a:chOff x="325" y="5528"/>
                          <a:chExt cx="3755" cy="709"/>
                        </a:xfrm>
                        <a:solidFill>
                          <a:schemeClr val="accent3"/>
                        </a:solidFill>
                      </wpg:grpSpPr>
                      <wps:wsp>
                        <wps:cNvPr id="5" name="等腰三角形 79"/>
                        <wps:cNvSpPr/>
                        <wps:spPr>
                          <a:xfrm rot="10800000">
                            <a:off x="3815" y="6036"/>
                            <a:ext cx="265" cy="201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6" name="五边形 78"/>
                        <wps:cNvSpPr/>
                        <wps:spPr>
                          <a:xfrm flipH="1">
                            <a:off x="325" y="5528"/>
                            <a:ext cx="3755" cy="533"/>
                          </a:xfrm>
                          <a:prstGeom prst="homePlate">
                            <a:avLst>
                              <a:gd name="adj" fmla="val 35062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280" w:firstLineChars="100"/>
                                <w:rPr>
                                  <w:rFonts w:ascii="Microsoft YaHei" w:hAnsi="Microsoft YaHei" w:eastAsia="Microsoft YaHe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1" o:spid="_x0000_s1026" o:spt="203" style="position:absolute;left:0pt;margin-left:22.25pt;margin-top:6pt;height:36.85pt;width:161.55pt;z-index:251661312;mso-width-relative:page;mso-height-relative:page;" coordorigin="325,5528" coordsize="3755,709" o:gfxdata="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6GN1N2QAA&#10;AAgBAAAPAAAAAAAAAAEAIAAAACIAAABkcnMvZG93bnJldi54bWxQSwECFAAUAAAACACHTuJA+0ta&#10;bcgCAADQBgAADgAAAAAAAAABACAAAAAoAQAAZHJzL2Uyb0RvYy54bWxQSwUGAAAAAAYABgBZAQAA&#10;YgYAAAAA&#10;">
                <o:lock v:ext="edit" aspectratio="f"/>
                <v:shape id="等腰三角形 79" o:spid="_x0000_s1026" o:spt="5" type="#_x0000_t5" style="position:absolute;left:3815;top:6036;height:201;width:265;rotation:11796480f;v-text-anchor:middle;" filled="t" stroked="f" coordsize="21600,21600" o:gfxdata="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3FJ+5AAAA2gAA&#10;AA8AAAAAAAAAAQAgAAAAIgAAAGRycy9kb3ducmV2LnhtbFBLAQIUABQAAAAIAIdO4kAzLwWeOwAA&#10;ADkAAAAQAAAAAAAAAAEAIAAAAAgBAABkcnMvc2hhcGV4bWwueG1sUEsFBgAAAAAGAAYAWwEAALID&#10;AAAAAA==&#10;" adj="21600">
                  <v:fill on="t" focussize="0,0"/>
                  <v:stroke on="f" weight="1pt"/>
                  <v:imagedata o:title=""/>
                  <o:lock v:ext="edit" aspectratio="f"/>
                </v:shape>
                <v:shape id="五边形 78" o:spid="_x0000_s1026" o:spt="15" type="#_x0000_t15" style="position:absolute;left:325;top:5528;flip:x;height:533;width:3755;v-text-anchor:middle;" filled="t" stroked="f" coordsize="21600,21600" o:gfxdata="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iHFC8AAAA&#10;2gAAAA8AAAAAAAAAAQAgAAAAIgAAAGRycy9kb3ducmV2LnhtbFBLAQIUABQAAAAIAIdO4kAzLwWe&#10;OwAAADkAAAAQAAAAAAAAAAEAIAAAAAsBAABkcnMvc2hhcGV4bWwueG1sUEsFBgAAAAAGAAYAWwEA&#10;ALUDAAAAAA=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280" w:firstLineChars="100"/>
                          <w:rPr>
                            <w:rFonts w:ascii="Microsoft YaHei" w:hAnsi="Microsoft YaHei" w:eastAsia="Microsoft YaHe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160655</wp:posOffset>
                </wp:positionV>
                <wp:extent cx="1833880" cy="1283335"/>
                <wp:effectExtent l="0" t="0" r="0" b="0"/>
                <wp:wrapNone/>
                <wp:docPr id="1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8765" y="4120515"/>
                          <a:ext cx="1833880" cy="128333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Năm sinh: 23-10-2003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SĐT: 0865849164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CCCD: 077203003718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Địa chỉ liên hệ: 187/56 Lê Lợi, Phường 5, TP.Vũng Tàu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Arial" w:hAnsi="Arial" w:eastAsia="Microsoft YaHei" w:cs="Arial"/>
                                <w:bCs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5.25pt;margin-top:12.65pt;height:101.05pt;width:144.4pt;z-index:251665408;mso-width-relative:page;mso-height-relative:page;" filled="f" stroked="f" coordsize="21600,21600" o:gfxdata="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sVQu82AAAAAkBAAAPAAAAAAAAAAEAIAAA&#10;ACIAAABkcnMvZG93bnJldi54bWxQSwECFAAUAAAACACHTuJAVZmUE9MBAACBAwAADgAAAAAAAAAB&#10;ACAAAAAnAQAAZHJzL2Uyb0RvYy54bWxQSwUGAAAAAAYABgBZAQAAbAUAAAAA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Năm sinh: 23-10-2003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SĐT: 0865849164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CCCD: 077203003718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Địa chỉ liên hệ: 187/56 Lê Lợi, Phường 5, TP.Vũng Tàu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Arial" w:hAnsi="Arial" w:eastAsia="Microsoft YaHei" w:cs="Arial"/>
                          <w:bCs/>
                          <w:color w:val="FFFFF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157480</wp:posOffset>
                </wp:positionV>
                <wp:extent cx="2088515" cy="628015"/>
                <wp:effectExtent l="0" t="0" r="0" b="0"/>
                <wp:wrapNone/>
                <wp:docPr id="26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2726" y="1085850"/>
                          <a:ext cx="208851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Arial" w:hAnsi="Arial" w:cs="Aria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  <w:t>Kinh nghiệm làm việc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08.45pt;margin-top:12.4pt;height:49.45pt;width:164.45pt;z-index:251670528;mso-width-relative:page;mso-height-relative:page;" filled="f" stroked="f" coordsize="21600,21600" o:gfxdata="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tPru1wAAAAkBAAAPAAAAAAAAAAEAIAAAACIA&#10;AABkcnMvZG93bnJldi54bWxQSwECFAAUAAAACACHTuJA7pAJXdEBAACRAwAADgAAAAAAAAABACAA&#10;AAAm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Arial" w:hAnsi="Arial" w:cs="Arial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color w:val="000000"/>
                          <w:sz w:val="30"/>
                          <w:szCs w:val="30"/>
                          <w:lang w:val="en-US"/>
                        </w:rPr>
                        <w:t>Kinh nghiệm làm việc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152400</wp:posOffset>
                </wp:positionV>
                <wp:extent cx="2160270" cy="360045"/>
                <wp:effectExtent l="0" t="0" r="11430" b="1905"/>
                <wp:wrapNone/>
                <wp:docPr id="36" name="组合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160270" cy="360045"/>
                          <a:chOff x="325" y="5528"/>
                          <a:chExt cx="3755" cy="709"/>
                        </a:xfrm>
                        <a:solidFill>
                          <a:schemeClr val="accent3"/>
                        </a:solidFill>
                      </wpg:grpSpPr>
                      <wps:wsp>
                        <wps:cNvPr id="37" name="等腰三角形 79"/>
                        <wps:cNvSpPr/>
                        <wps:spPr>
                          <a:xfrm rot="10800000">
                            <a:off x="3815" y="6036"/>
                            <a:ext cx="265" cy="201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38" name="五边形 78"/>
                        <wps:cNvSpPr/>
                        <wps:spPr>
                          <a:xfrm flipH="1">
                            <a:off x="325" y="5528"/>
                            <a:ext cx="3755" cy="533"/>
                          </a:xfrm>
                          <a:prstGeom prst="homePlate">
                            <a:avLst>
                              <a:gd name="adj" fmla="val 35062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280" w:firstLineChars="100"/>
                                <w:rPr>
                                  <w:rFonts w:ascii="Microsoft YaHei" w:hAnsi="Microsoft YaHei" w:eastAsia="Microsoft YaHe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1" o:spid="_x0000_s1026" o:spt="203" style="position:absolute;left:0pt;flip:x;margin-left:197.8pt;margin-top:12pt;height:28.35pt;width:170.1pt;z-index:-251640832;mso-width-relative:page;mso-height-relative:page;" coordorigin="325,5528" coordsize="3755,709" o:gfxdata="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z9TYQdcAAAAHAQAA&#10;DwAAAAAAAAABACAAAAAiAAAAZHJzL2Rvd25yZXYueG1sUEsBAhQAFAAAAAgAh07iQOseuvDFAgAA&#10;3QYAAA4AAAAAAAAAAQAgAAAAJgEAAGRycy9lMm9Eb2MueG1sUEsFBgAAAAAGAAYAWQEAAF0GAAAA&#10;AA==&#10;">
                <o:lock v:ext="edit" aspectratio="f"/>
                <v:shape id="等腰三角形 79" o:spid="_x0000_s1026" o:spt="5" type="#_x0000_t5" style="position:absolute;left:3815;top:6036;height:201;width:265;rotation:11796480f;v-text-anchor:middle;" filled="t" stroked="f" coordsize="21600,21600" o:gfxdata="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kPgL4A&#10;AADbAAAADwAAAAAAAAABACAAAAAiAAAAZHJzL2Rvd25yZXYueG1sUEsBAhQAFAAAAAgAh07iQDMv&#10;BZ47AAAAOQAAABAAAAAAAAAAAQAgAAAADQEAAGRycy9zaGFwZXhtbC54bWxQSwUGAAAAAAYABgBb&#10;AQAAtwMAAAAA&#10;" adj="21600">
                  <v:fill on="t" focussize="0,0"/>
                  <v:stroke on="f" weight="1pt"/>
                  <v:imagedata o:title=""/>
                  <o:lock v:ext="edit" aspectratio="f"/>
                </v:shape>
                <v:shape id="五边形 78" o:spid="_x0000_s1026" o:spt="15" type="#_x0000_t15" style="position:absolute;left:325;top:5528;flip:x;height:533;width:3755;v-text-anchor:middle;" filled="t" stroked="f" coordsize="21600,21600" o:gfxdata="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O+t68AAAA&#10;2wAAAA8AAAAAAAAAAQAgAAAAIgAAAGRycy9kb3ducmV2LnhtbFBLAQIUABQAAAAIAIdO4kAzLwWe&#10;OwAAADkAAAAQAAAAAAAAAAEAIAAAAAsBAABkcnMvc2hhcGV4bWwueG1sUEsFBgAAAAAGAAYAWwEA&#10;ALUDAAAAAA=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280" w:firstLineChars="100"/>
                          <w:rPr>
                            <w:rFonts w:ascii="Microsoft YaHei" w:hAnsi="Microsoft YaHei" w:eastAsia="Microsoft YaHe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121920</wp:posOffset>
                </wp:positionV>
                <wp:extent cx="1365885" cy="342900"/>
                <wp:effectExtent l="0" t="0" r="0" b="0"/>
                <wp:wrapNone/>
                <wp:docPr id="2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2726" y="1085850"/>
                          <a:ext cx="13658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Kỹ Năng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52.5pt;margin-top:9.6pt;height:27pt;width:107.55pt;z-index:251672576;mso-width-relative:page;mso-height-relative:page;" filled="f" stroked="f" coordsize="21600,21600" o:gfxdata="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i8rffWAAAACQEAAA8AAAAAAAAAAQAgAAAA&#10;IgAAAGRycy9kb3ducmV2LnhtbFBLAQIUABQAAAAIAIdO4kBLY7v51AEAAJEDAAAOAAAAAAAAAAEA&#10;IAAAACU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Kỹ Năng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104775</wp:posOffset>
                </wp:positionV>
                <wp:extent cx="2051685" cy="467995"/>
                <wp:effectExtent l="0" t="0" r="5715" b="8255"/>
                <wp:wrapNone/>
                <wp:docPr id="10" name="组合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467995"/>
                          <a:chOff x="325" y="7430"/>
                          <a:chExt cx="3755" cy="730"/>
                        </a:xfrm>
                        <a:solidFill>
                          <a:schemeClr val="accent3"/>
                        </a:solidFill>
                      </wpg:grpSpPr>
                      <wps:wsp>
                        <wps:cNvPr id="8" name="等腰三角形 77"/>
                        <wps:cNvSpPr/>
                        <wps:spPr>
                          <a:xfrm rot="10800000">
                            <a:off x="3815" y="7959"/>
                            <a:ext cx="265" cy="201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9" name="五边形 76"/>
                        <wps:cNvSpPr/>
                        <wps:spPr>
                          <a:xfrm flipH="1">
                            <a:off x="325" y="7430"/>
                            <a:ext cx="3755" cy="534"/>
                          </a:xfrm>
                          <a:prstGeom prst="homePlate">
                            <a:avLst>
                              <a:gd name="adj" fmla="val 34996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280" w:firstLineChars="100"/>
                                <w:rPr>
                                  <w:rFonts w:ascii="Microsoft YaHei" w:hAnsi="Microsoft YaHei" w:eastAsia="Microsoft YaHe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2" o:spid="_x0000_s1026" o:spt="203" style="position:absolute;left:0pt;margin-left:22.25pt;margin-top:8.25pt;height:36.85pt;width:161.55pt;z-index:251662336;mso-width-relative:page;mso-height-relative:page;" coordorigin="325,7430" coordsize="3755,730" o:gfxdata="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LwcdATaAAAA&#10;CAEAAA8AAAAAAAAAAQAgAAAAIgAAAGRycy9kb3ducmV2LnhtbFBLAQIUABQAAAAIAIdO4kAq8g5U&#10;xgIAANEGAAAOAAAAAAAAAAEAIAAAACkBAABkcnMvZTJvRG9jLnhtbFBLBQYAAAAABgAGAFkBAABh&#10;BgAAAAA=&#10;">
                <o:lock v:ext="edit" aspectratio="f"/>
                <v:shape id="等腰三角形 77" o:spid="_x0000_s1026" o:spt="5" type="#_x0000_t5" style="position:absolute;left:3815;top:7959;height:201;width:265;rotation:11796480f;v-text-anchor:middle;" filled="t" stroked="f" coordsize="21600,21600" o:gfxdata="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42uwG2AAAA2gAAAA8A&#10;AAAAAAAAAQAgAAAAIgAAAGRycy9kb3ducmV2LnhtbFBLAQIUABQAAAAIAIdO4kAzLwWeOwAAADkA&#10;AAAQAAAAAAAAAAEAIAAAAAUBAABkcnMvc2hhcGV4bWwueG1sUEsFBgAAAAAGAAYAWwEAAK8DAAAA&#10;AA==&#10;" adj="21600">
                  <v:fill on="t" focussize="0,0"/>
                  <v:stroke on="f" weight="1pt"/>
                  <v:imagedata o:title=""/>
                  <o:lock v:ext="edit" aspectratio="f"/>
                </v:shape>
                <v:shape id="五边形 76" o:spid="_x0000_s1026" o:spt="15" type="#_x0000_t15" style="position:absolute;left:325;top:7430;flip:x;height:534;width:3755;v-text-anchor:middle;" filled="t" stroked="f" coordsize="21600,21600" o:gfxdata="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vYgivQAA&#10;ANoAAAAPAAAAAAAAAAEAIAAAACIAAABkcnMvZG93bnJldi54bWxQSwECFAAUAAAACACHTuJAMy8F&#10;njsAAAA5AAAAEAAAAAAAAAABACAAAAAMAQAAZHJzL3NoYXBleG1sLnhtbFBLBQYAAAAABgAGAFsB&#10;AAC2AwAAAAA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280" w:firstLineChars="100"/>
                          <w:rPr>
                            <w:rFonts w:ascii="Microsoft YaHei" w:hAnsi="Microsoft YaHei" w:eastAsia="Microsoft YaHe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159385</wp:posOffset>
                </wp:positionV>
                <wp:extent cx="4500245" cy="1532890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153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000000" w:themeColor="text1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5pt;margin-top:12.55pt;height:120.7pt;width:354.35pt;z-index:251678720;mso-width-relative:page;mso-height-relative:page;" filled="f" stroked="f" coordsize="21600,21600" o:gfxdata="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xTFhdgAAAALAQAADwAAAAAAAAABACAAAAAiAAAAZHJzL2Rvd25yZXYueG1sUEsBAhQA&#10;FAAAAAgAh07iQCTvT5IrAgAAOQ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Arial" w:hAnsi="Arial" w:eastAsia="Microsoft YaHei" w:cs="Arial"/>
                          <w:b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Arial" w:hAnsi="Arial" w:eastAsia="Microsoft YaHei" w:cs="Arial"/>
                          <w:b/>
                          <w:bCs/>
                          <w:color w:val="000000" w:themeColor="text1"/>
                          <w:kern w:val="0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114300</wp:posOffset>
                </wp:positionV>
                <wp:extent cx="1403985" cy="1236345"/>
                <wp:effectExtent l="0" t="0" r="0" b="0"/>
                <wp:wrapNone/>
                <wp:docPr id="2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8765" y="4120515"/>
                          <a:ext cx="1403985" cy="12363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Giao tiếp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Làm việc nhóm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Giải quyết vấn đề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3.75pt;margin-top:9pt;height:97.35pt;width:110.55pt;z-index:251668480;mso-width-relative:page;mso-height-relative:page;" filled="f" stroked="f" coordsize="21600,21600" o:gfxdata="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J5XCq1wAAAAkBAAAPAAAAAAAAAAEAIAAA&#10;ACIAAABkcnMvZG93bnJldi54bWxQSwECFAAUAAAACACHTuJAX15UjdQBAACBAwAADgAAAAAAAAAB&#10;ACAAAAAmAQAAZHJzL2Uyb0RvYy54bWxQSwUGAAAAAAYABgBZAQAAbAUAAAAA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Giao tiếp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Làm việc nhóm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Giải quyết vấn đề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144780</wp:posOffset>
                </wp:positionV>
                <wp:extent cx="4500245" cy="1087755"/>
                <wp:effectExtent l="12700" t="12700" r="20955" b="17145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1087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40" w:hanging="440" w:hangingChars="200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0" w:name="_Hlk14624537"/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Đ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ã tiếp cận các ngôn ngữ lập trình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40" w:hanging="440" w:hangingChars="200"/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VD: C++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ind w:left="440" w:hanging="440" w:hangingChars="200"/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Đ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ã có tham gia một số hoạt động làm việc nhóm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260" w:lineRule="exact"/>
                              <w:rPr>
                                <w:rFonts w:ascii="Arial" w:hAnsi="Arial" w:eastAsia="Microsoft YaHei" w:cs="Arial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6.05pt;margin-top:11.4pt;height:85.65pt;width:354.35pt;z-index:251677696;mso-width-relative:page;mso-height-relative:page;" fillcolor="#FFFFFF [3201]" filled="t" stroked="t" coordsize="21600,21600" o:gfxdata="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w0Z27YAAAACwEAAA8A&#10;AAAAAAAAAQAgAAAAIgAAAGRycy9kb3ducmV2LnhtbFBLAQIUABQAAAAIAIdO4kCAOAIaUAIAAKEE&#10;AAAOAAAAAAAAAAEAIAAAACcBAABkcnMvZTJvRG9jLnhtbFBLBQYAAAAABgAGAFkBAADp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40" w:hanging="440" w:hangingChars="200"/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0" w:name="_Hlk14624537"/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Đ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ã tiếp cận các ngôn ngữ lập trình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40" w:hanging="440" w:hangingChars="200"/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VD: C++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ind w:left="440" w:hanging="440" w:hangingChars="200"/>
                        <w:rPr>
                          <w:rFonts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Đ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ã có tham gia một số hoạt động làm việc nhóm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bookmarkEnd w:id="0"/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260" w:lineRule="exact"/>
                        <w:rPr>
                          <w:rFonts w:ascii="Arial" w:hAnsi="Arial" w:eastAsia="Microsoft YaHei" w:cs="Arial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60960</wp:posOffset>
                </wp:positionV>
                <wp:extent cx="1099820" cy="342900"/>
                <wp:effectExtent l="0" t="0" r="0" b="0"/>
                <wp:wrapNone/>
                <wp:docPr id="2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2726" y="1085850"/>
                          <a:ext cx="10998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Arial" w:hAnsi="Arial" w:eastAsia="Microsoft YaHei" w:cs="Arial"/>
                                <w:color w:val="0000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30"/>
                                <w:szCs w:val="30"/>
                                <w:lang w:val="en-US"/>
                              </w:rPr>
                              <w:t>Sở thích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60pt;margin-top:4.8pt;height:27pt;width:86.6pt;z-index:251671552;mso-width-relative:page;mso-height-relative:page;" filled="f" stroked="f" coordsize="21600,21600" o:gfxdata="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gBXO3UAAAACAEAAA8AAAAAAAAAAQAgAAAAIgAA&#10;AGRycy9kb3ducmV2LnhtbFBLAQIUABQAAAAIAIdO4kAB7evq0wEAAJEDAAAOAAAAAAAAAAEAIAAA&#10;ACM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ascii="Arial" w:hAnsi="Arial" w:eastAsia="Microsoft YaHei" w:cs="Arial"/>
                          <w:color w:val="0000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30"/>
                          <w:szCs w:val="30"/>
                          <w:lang w:val="en-US"/>
                        </w:rPr>
                        <w:t>Sở thích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46355</wp:posOffset>
                </wp:positionV>
                <wp:extent cx="2051685" cy="467995"/>
                <wp:effectExtent l="0" t="0" r="5715" b="8255"/>
                <wp:wrapNone/>
                <wp:docPr id="13" name="组合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467995"/>
                          <a:chOff x="262" y="10677"/>
                          <a:chExt cx="3760" cy="719"/>
                        </a:xfrm>
                        <a:solidFill>
                          <a:schemeClr val="accent3"/>
                        </a:solidFill>
                      </wpg:grpSpPr>
                      <wps:wsp>
                        <wps:cNvPr id="11" name="等腰三角形 75"/>
                        <wps:cNvSpPr/>
                        <wps:spPr>
                          <a:xfrm rot="10800000">
                            <a:off x="3757" y="11195"/>
                            <a:ext cx="265" cy="201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12" name="五边形 74"/>
                        <wps:cNvSpPr/>
                        <wps:spPr>
                          <a:xfrm flipH="1">
                            <a:off x="262" y="10677"/>
                            <a:ext cx="3755" cy="534"/>
                          </a:xfrm>
                          <a:prstGeom prst="homePlate">
                            <a:avLst>
                              <a:gd name="adj" fmla="val 34996"/>
                            </a:avLst>
                          </a:prstGeom>
                          <a:grpFill/>
                          <a:ln w="127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="280" w:firstLineChars="100"/>
                                <w:rPr>
                                  <w:rFonts w:ascii="Microsoft YaHei" w:hAnsi="Microsoft YaHei" w:eastAsia="Microsoft YaHe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4" o:spid="_x0000_s1026" o:spt="203" style="position:absolute;left:0pt;margin-left:22pt;margin-top:3.65pt;height:36.85pt;width:161.55pt;z-index:251663360;mso-width-relative:page;mso-height-relative:page;" coordorigin="262,10677" coordsize="3760,719" o:gfxdata="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MpKQx7YAAAABwEAAA8AAAAAAAAAAQAgAAAAIgAAAGRycy9kb3ducmV2LnhtbFBLAQIUABQAAAAI&#10;AIdO4kB2uX/40QIAANYGAAAOAAAAAAAAAAEAIAAAACcBAABkcnMvZTJvRG9jLnhtbFBLBQYAAAAA&#10;BgAGAFkBAABqBgAAAAA=&#10;">
                <o:lock v:ext="edit" aspectratio="f"/>
                <v:shape id="等腰三角形 75" o:spid="_x0000_s1026" o:spt="5" type="#_x0000_t5" style="position:absolute;left:3757;top:11195;height:201;width:265;rotation:11796480f;v-text-anchor:middle;" filled="t" stroked="f" coordsize="21600,21600" o:gfxdata="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CW4PtwAAANsAAAAP&#10;AAAAAAAAAAEAIAAAACIAAABkcnMvZG93bnJldi54bWxQSwECFAAUAAAACACHTuJAMy8FnjsAAAA5&#10;AAAAEAAAAAAAAAABACAAAAAGAQAAZHJzL3NoYXBleG1sLnhtbFBLBQYAAAAABgAGAFsBAACwAwAA&#10;AAA=&#10;" adj="21600">
                  <v:fill on="t" focussize="0,0"/>
                  <v:stroke on="f" weight="1pt"/>
                  <v:imagedata o:title=""/>
                  <o:lock v:ext="edit" aspectratio="f"/>
                </v:shape>
                <v:shape id="五边形 74" o:spid="_x0000_s1026" o:spt="15" type="#_x0000_t15" style="position:absolute;left:262;top:10677;flip:x;height:534;width:3755;v-text-anchor:middle;" filled="t" stroked="f" coordsize="21600,21600" o:gfxdata="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TkVS8AAAA&#10;2wAAAA8AAAAAAAAAAQAgAAAAIgAAAGRycy9kb3ducmV2LnhtbFBLAQIUABQAAAAIAIdO4kAzLwWe&#10;OwAAADkAAAAQAAAAAAAAAAEAIAAAAAsBAABkcnMvc2hhcGV4bWwueG1sUEsFBgAAAAAGAAYAWwEA&#10;ALUDAAAAAA==&#10;" adj="20526">
                  <v:fill on="t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="280" w:firstLineChars="100"/>
                          <w:rPr>
                            <w:rFonts w:ascii="Microsoft YaHei" w:hAnsi="Microsoft YaHei" w:eastAsia="Microsoft YaHe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92710</wp:posOffset>
                </wp:positionV>
                <wp:extent cx="4500245" cy="1841500"/>
                <wp:effectExtent l="0" t="0" r="0" b="0"/>
                <wp:wrapNone/>
                <wp:docPr id="1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245" cy="1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eastAsia="Microsoft YaHei" w:cs="Calibri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218.85pt;margin-top:7.3pt;height:145pt;width:354.35pt;z-index:251679744;mso-width-relative:page;mso-height-relative:page;" filled="f" stroked="f" coordsize="21600,21600" o:gfxdata="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DzXMbWAAAACwEAAA8AAAAAAAAAAQAgAAAAIgAAAGRycy9kb3ducmV2LnhtbFBLAQIUABQAAAAI&#10;AIdO4kB7b/rNtgEAAF8DAAAOAAAAAAAAAAEAIAAAACU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eastAsia="Microsoft YaHei" w:cs="Calibri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74930</wp:posOffset>
                </wp:positionV>
                <wp:extent cx="1862455" cy="1652905"/>
                <wp:effectExtent l="0" t="0" r="0" b="0"/>
                <wp:wrapNone/>
                <wp:docPr id="1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58765" y="6682740"/>
                          <a:ext cx="1862455" cy="165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Tìm hiểu và nghiên cứu về công nghệ và lập trình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Thể thao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Sáng tác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Tìm tòi những thứ mới lạ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before="0" w:beforeAutospacing="0" w:after="0" w:afterAutospacing="0" w:line="300" w:lineRule="exact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Đàn, hát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25.25pt;margin-top:5.9pt;height:130.15pt;width:146.65pt;z-index:251664384;mso-width-relative:page;mso-height-relative:page;" filled="f" stroked="f" coordsize="21600,21600" o:gfxdata="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UXKu91gAAAAkBAAAPAAAAAAAAAAEAIAAAACIAAABkcnMvZG93&#10;bnJldi54bWxQSwECFAAUAAAACACHTuJA9tkjlckBAAB4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Tìm hiểu và nghiên cứu về công nghệ và lập trình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Thể thao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Sáng tác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Tìm tòi những thứ mới lạ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before="0" w:beforeAutospacing="0" w:after="0" w:afterAutospacing="0" w:line="300" w:lineRule="exact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2"/>
                          <w:szCs w:val="22"/>
                          <w:lang w:val="en-US"/>
                        </w:rPr>
                        <w:t>Đàn, hát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粗黑简体">
    <w:altName w:val="Microsoft YaHei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D61B5"/>
    <w:rsid w:val="00035899"/>
    <w:rsid w:val="00052C96"/>
    <w:rsid w:val="00081C66"/>
    <w:rsid w:val="00155B8D"/>
    <w:rsid w:val="0016096B"/>
    <w:rsid w:val="00177E56"/>
    <w:rsid w:val="001A517E"/>
    <w:rsid w:val="001B0EC5"/>
    <w:rsid w:val="00266660"/>
    <w:rsid w:val="002D24B4"/>
    <w:rsid w:val="002D410A"/>
    <w:rsid w:val="00304FF1"/>
    <w:rsid w:val="0039501B"/>
    <w:rsid w:val="003A696B"/>
    <w:rsid w:val="003D3A15"/>
    <w:rsid w:val="00426672"/>
    <w:rsid w:val="004378BB"/>
    <w:rsid w:val="004941E0"/>
    <w:rsid w:val="004C64DE"/>
    <w:rsid w:val="00514257"/>
    <w:rsid w:val="0054433A"/>
    <w:rsid w:val="00582268"/>
    <w:rsid w:val="005964A2"/>
    <w:rsid w:val="005C0BBF"/>
    <w:rsid w:val="006259C9"/>
    <w:rsid w:val="006621E6"/>
    <w:rsid w:val="00696097"/>
    <w:rsid w:val="006B7412"/>
    <w:rsid w:val="006C01AB"/>
    <w:rsid w:val="006E7268"/>
    <w:rsid w:val="00700166"/>
    <w:rsid w:val="007105B7"/>
    <w:rsid w:val="00714937"/>
    <w:rsid w:val="00726D8D"/>
    <w:rsid w:val="007406C5"/>
    <w:rsid w:val="007416B5"/>
    <w:rsid w:val="007D645F"/>
    <w:rsid w:val="008148BB"/>
    <w:rsid w:val="00844B3B"/>
    <w:rsid w:val="00853AED"/>
    <w:rsid w:val="008558B3"/>
    <w:rsid w:val="008A5623"/>
    <w:rsid w:val="008B059C"/>
    <w:rsid w:val="008B2A07"/>
    <w:rsid w:val="00903146"/>
    <w:rsid w:val="0090780B"/>
    <w:rsid w:val="009C22A0"/>
    <w:rsid w:val="00A14121"/>
    <w:rsid w:val="00A90571"/>
    <w:rsid w:val="00AE38F8"/>
    <w:rsid w:val="00B02571"/>
    <w:rsid w:val="00B10F39"/>
    <w:rsid w:val="00BA7FA1"/>
    <w:rsid w:val="00BD107F"/>
    <w:rsid w:val="00C25FE7"/>
    <w:rsid w:val="00C62097"/>
    <w:rsid w:val="00C95EDA"/>
    <w:rsid w:val="00CA0944"/>
    <w:rsid w:val="00CC16EB"/>
    <w:rsid w:val="00CE04DF"/>
    <w:rsid w:val="00CE27A4"/>
    <w:rsid w:val="00D067BF"/>
    <w:rsid w:val="00D35D56"/>
    <w:rsid w:val="00D93148"/>
    <w:rsid w:val="00D93649"/>
    <w:rsid w:val="00DC240C"/>
    <w:rsid w:val="00DD0985"/>
    <w:rsid w:val="00DD4B0F"/>
    <w:rsid w:val="00E20A63"/>
    <w:rsid w:val="00E918FC"/>
    <w:rsid w:val="00EA0B88"/>
    <w:rsid w:val="00EA0D78"/>
    <w:rsid w:val="00ED5A77"/>
    <w:rsid w:val="00EE108E"/>
    <w:rsid w:val="00F222C3"/>
    <w:rsid w:val="00F40676"/>
    <w:rsid w:val="00F44D8E"/>
    <w:rsid w:val="00F464B2"/>
    <w:rsid w:val="00F65A30"/>
    <w:rsid w:val="00F96851"/>
    <w:rsid w:val="00FE6DCC"/>
    <w:rsid w:val="0B6E1EE0"/>
    <w:rsid w:val="0E961098"/>
    <w:rsid w:val="18BA2340"/>
    <w:rsid w:val="256F1555"/>
    <w:rsid w:val="258E3FCA"/>
    <w:rsid w:val="2A720DA6"/>
    <w:rsid w:val="35BC1F9B"/>
    <w:rsid w:val="35CD61B5"/>
    <w:rsid w:val="36EC217C"/>
    <w:rsid w:val="389D4EB7"/>
    <w:rsid w:val="3E2D557A"/>
    <w:rsid w:val="44A356E4"/>
    <w:rsid w:val="452F1248"/>
    <w:rsid w:val="46442B6C"/>
    <w:rsid w:val="47D935AD"/>
    <w:rsid w:val="48425ABB"/>
    <w:rsid w:val="57105CF7"/>
    <w:rsid w:val="57A57823"/>
    <w:rsid w:val="5B43099F"/>
    <w:rsid w:val="5DBD4644"/>
    <w:rsid w:val="5E7B6712"/>
    <w:rsid w:val="633B609E"/>
    <w:rsid w:val="65D601CA"/>
    <w:rsid w:val="6804445C"/>
    <w:rsid w:val="6A326F50"/>
    <w:rsid w:val="6BD914E2"/>
    <w:rsid w:val="76E11DE3"/>
    <w:rsid w:val="7700086B"/>
    <w:rsid w:val="794047B5"/>
    <w:rsid w:val="7CEB2772"/>
    <w:rsid w:val="7ED4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脚 字符"/>
    <w:link w:val="4"/>
    <w:uiPriority w:val="0"/>
    <w:rPr>
      <w:kern w:val="2"/>
      <w:sz w:val="18"/>
      <w:szCs w:val="18"/>
    </w:rPr>
  </w:style>
  <w:style w:type="character" w:customStyle="1" w:styleId="9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Roaming\kingsoft\office6\templates\download\d4a95d6b1fd04b8fbff0a030e951b3d5\Basic%20Business%20Resume.docx" TargetMode="External"/></Relationships>
</file>

<file path=word/theme/theme1.xml><?xml version="1.0" encoding="utf-8"?>
<a:theme xmlns:a="http://schemas.openxmlformats.org/drawingml/2006/main" name="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Business Resume.docx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2022-03-22T15:30:00Z</dcterms:created>
  <dc:creator>Huỳnh Phố</dc:creator>
  <cp:lastModifiedBy>Huỳnh Phố</cp:lastModifiedBy>
  <dcterms:modified xsi:type="dcterms:W3CDTF">2022-03-22T15:52:18Z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54797DA84A7F4F45BF3AFCD81A0D3116</vt:lpwstr>
  </property>
</Properties>
</file>